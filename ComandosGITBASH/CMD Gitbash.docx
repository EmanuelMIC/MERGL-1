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44B" w:rsidRDefault="009316F8">
      <w:proofErr w:type="gramStart"/>
      <w:r>
        <w:t>Comandos Para</w:t>
      </w:r>
      <w:proofErr w:type="gramEnd"/>
      <w:r>
        <w:t xml:space="preserve"> GIT BASH</w:t>
      </w:r>
    </w:p>
    <w:p w:rsidR="009316F8" w:rsidRDefault="009316F8" w:rsidP="009316F8">
      <w:r>
        <w:t xml:space="preserve">$ = esperando um comando ser escrito </w:t>
      </w:r>
    </w:p>
    <w:p w:rsidR="009316F8" w:rsidRDefault="009316F8" w:rsidP="009316F8">
      <w:proofErr w:type="spellStart"/>
      <w:r>
        <w:t>ls</w:t>
      </w:r>
      <w:proofErr w:type="spellEnd"/>
      <w:r>
        <w:t xml:space="preserve"> </w:t>
      </w:r>
      <w:r w:rsidR="00187FF5">
        <w:t xml:space="preserve">= </w:t>
      </w:r>
      <w:bookmarkStart w:id="0" w:name="_GoBack"/>
      <w:bookmarkEnd w:id="0"/>
      <w:r>
        <w:t xml:space="preserve"> Lista O que tem no </w:t>
      </w:r>
      <w:proofErr w:type="spellStart"/>
      <w:r>
        <w:t>diretorio</w:t>
      </w:r>
      <w:proofErr w:type="spellEnd"/>
    </w:p>
    <w:p w:rsidR="009316F8" w:rsidRDefault="009316F8" w:rsidP="009316F8">
      <w:proofErr w:type="spellStart"/>
      <w:r>
        <w:t>cd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asdgrfghdth</w:t>
      </w:r>
      <w:proofErr w:type="spellEnd"/>
      <w:proofErr w:type="gramEnd"/>
      <w:r>
        <w:t xml:space="preserve">) : </w:t>
      </w:r>
      <w:r w:rsidR="00187FF5">
        <w:t xml:space="preserve"> </w:t>
      </w:r>
      <w:r>
        <w:t xml:space="preserve">=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= mudar de </w:t>
      </w:r>
      <w:proofErr w:type="spellStart"/>
      <w:r>
        <w:t>diretorio</w:t>
      </w:r>
      <w:proofErr w:type="spellEnd"/>
    </w:p>
    <w:p w:rsidR="009316F8" w:rsidRDefault="009316F8" w:rsidP="009316F8">
      <w:r>
        <w:t xml:space="preserve">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usuarios</w:t>
      </w:r>
      <w:proofErr w:type="spellEnd"/>
    </w:p>
    <w:p w:rsidR="009316F8" w:rsidRDefault="009316F8" w:rsidP="009316F8"/>
    <w:p w:rsidR="009316F8" w:rsidRDefault="009316F8" w:rsidP="009316F8">
      <w:proofErr w:type="spellStart"/>
      <w:r>
        <w:t>cd</w:t>
      </w:r>
      <w:proofErr w:type="spellEnd"/>
      <w:proofErr w:type="gramStart"/>
      <w:r>
        <w:t xml:space="preserve"> </w:t>
      </w:r>
      <w:r w:rsidR="002C4BBF">
        <w:t>..</w:t>
      </w:r>
      <w:proofErr w:type="gramEnd"/>
      <w:r>
        <w:t xml:space="preserve"> </w:t>
      </w:r>
      <w:r w:rsidR="00187FF5">
        <w:t xml:space="preserve"> </w:t>
      </w:r>
      <w:r>
        <w:t xml:space="preserve">= voltar para o </w:t>
      </w:r>
      <w:proofErr w:type="spellStart"/>
      <w:r>
        <w:t>diretorio</w:t>
      </w:r>
      <w:proofErr w:type="spellEnd"/>
      <w:r>
        <w:t xml:space="preserve"> anterior   </w:t>
      </w:r>
    </w:p>
    <w:p w:rsidR="00001D77" w:rsidRDefault="00001D77" w:rsidP="009316F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 w:rsidR="00187FF5">
        <w:t xml:space="preserve"> = adiciona na pasta o arquivo</w:t>
      </w:r>
    </w:p>
    <w:p w:rsidR="00EB26C3" w:rsidRDefault="00EB26C3" w:rsidP="009316F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  <w:r w:rsidR="00187FF5">
        <w:t xml:space="preserve"> = adicionar um lugar para colocar os arquivos</w:t>
      </w:r>
    </w:p>
    <w:p w:rsidR="00001D77" w:rsidRDefault="00001D77" w:rsidP="009316F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sdadssa</w:t>
      </w:r>
      <w:proofErr w:type="spellEnd"/>
      <w:r>
        <w:t>”</w:t>
      </w:r>
      <w:r w:rsidR="00187FF5">
        <w:t xml:space="preserve"> = deve ser usado para descreve </w:t>
      </w:r>
      <w:proofErr w:type="spellStart"/>
      <w:r w:rsidR="00187FF5">
        <w:t>oq</w:t>
      </w:r>
      <w:proofErr w:type="spellEnd"/>
      <w:r w:rsidR="00187FF5">
        <w:t xml:space="preserve"> </w:t>
      </w:r>
      <w:proofErr w:type="spellStart"/>
      <w:r w:rsidR="00187FF5">
        <w:t>vc</w:t>
      </w:r>
      <w:proofErr w:type="spellEnd"/>
      <w:r w:rsidR="00187FF5">
        <w:t xml:space="preserve"> fez </w:t>
      </w:r>
    </w:p>
    <w:p w:rsidR="001A370C" w:rsidRDefault="001A370C" w:rsidP="009316F8">
      <w:proofErr w:type="spellStart"/>
      <w:r>
        <w:t>git</w:t>
      </w:r>
      <w:proofErr w:type="spellEnd"/>
      <w:r>
        <w:t xml:space="preserve"> </w:t>
      </w:r>
      <w:proofErr w:type="spellStart"/>
      <w:r w:rsidR="00001D77">
        <w:t>remote</w:t>
      </w:r>
      <w:proofErr w:type="spellEnd"/>
      <w:r w:rsidR="00001D77">
        <w:t xml:space="preserve"> </w:t>
      </w:r>
      <w:proofErr w:type="spellStart"/>
      <w:r w:rsidR="00001D77">
        <w:t>add</w:t>
      </w:r>
      <w:proofErr w:type="spellEnd"/>
      <w:r w:rsidR="00001D77">
        <w:t xml:space="preserve"> </w:t>
      </w:r>
      <w:proofErr w:type="spellStart"/>
      <w:r w:rsidR="00001D77">
        <w:t>origin</w:t>
      </w:r>
      <w:proofErr w:type="spellEnd"/>
      <w:r w:rsidR="00001D77">
        <w:t xml:space="preserve"> </w:t>
      </w:r>
      <w:proofErr w:type="gramStart"/>
      <w:r w:rsidR="00001D77">
        <w:t>(  )</w:t>
      </w:r>
      <w:proofErr w:type="gramEnd"/>
      <w:r w:rsidR="00187FF5">
        <w:t xml:space="preserve"> = adiciona permissão para mandar</w:t>
      </w:r>
    </w:p>
    <w:p w:rsidR="00001D77" w:rsidRDefault="00001D77" w:rsidP="009316F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187FF5">
        <w:t>-</w:t>
      </w:r>
      <w:r>
        <w:t xml:space="preserve">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 w:rsidR="00187FF5">
        <w:t xml:space="preserve"> = joga na nuvem do </w:t>
      </w:r>
      <w:proofErr w:type="spellStart"/>
      <w:r w:rsidR="00187FF5">
        <w:t>github</w:t>
      </w:r>
      <w:proofErr w:type="spellEnd"/>
    </w:p>
    <w:p w:rsidR="00EB26C3" w:rsidRDefault="00EB26C3" w:rsidP="009316F8"/>
    <w:p w:rsidR="00EB26C3" w:rsidRDefault="00EB26C3" w:rsidP="009316F8">
      <w:r>
        <w:t>PARA CLONAR</w:t>
      </w:r>
    </w:p>
    <w:p w:rsidR="00EB26C3" w:rsidRDefault="00EB26C3" w:rsidP="009316F8">
      <w:r>
        <w:t xml:space="preserve">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depois o explorador de arquivos,</w:t>
      </w:r>
    </w:p>
    <w:p w:rsidR="00EB26C3" w:rsidRDefault="00EB26C3" w:rsidP="009316F8">
      <w:r>
        <w:t xml:space="preserve">Vai no explorador pega a pasta área de trabalho e arrasta para a janela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EB26C3" w:rsidRDefault="00EB26C3" w:rsidP="009316F8">
      <w:r>
        <w:t xml:space="preserve">Depois vai no </w:t>
      </w:r>
      <w:proofErr w:type="spellStart"/>
      <w:r>
        <w:t>git</w:t>
      </w:r>
      <w:proofErr w:type="spellEnd"/>
      <w:r>
        <w:t xml:space="preserve"> hub, vai em </w:t>
      </w:r>
      <w:proofErr w:type="spellStart"/>
      <w:r>
        <w:t>followers</w:t>
      </w:r>
      <w:proofErr w:type="spellEnd"/>
      <w:r>
        <w:t xml:space="preserve"> clica na </w:t>
      </w:r>
      <w:proofErr w:type="spellStart"/>
      <w:r>
        <w:t>millena</w:t>
      </w:r>
      <w:proofErr w:type="spellEnd"/>
      <w:r>
        <w:t xml:space="preserve">, depois vai na pasta MERGL </w:t>
      </w:r>
      <w:proofErr w:type="spellStart"/>
      <w:r>
        <w:t>da</w:t>
      </w:r>
      <w:proofErr w:type="spellEnd"/>
      <w:r>
        <w:t xml:space="preserve"> um </w:t>
      </w:r>
      <w:proofErr w:type="spellStart"/>
      <w:r>
        <w:t>Fork</w:t>
      </w:r>
      <w:proofErr w:type="spellEnd"/>
    </w:p>
    <w:p w:rsidR="00A32DE8" w:rsidRDefault="00A32DE8" w:rsidP="009316F8">
      <w:r>
        <w:t xml:space="preserve">Vai no </w:t>
      </w:r>
      <w:proofErr w:type="spellStart"/>
      <w:r>
        <w:t>gitbash</w:t>
      </w:r>
      <w:proofErr w:type="spellEnd"/>
      <w:r>
        <w:t xml:space="preserve"> e escreve </w:t>
      </w: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</w:p>
    <w:p w:rsidR="00EB26C3" w:rsidRDefault="00EB26C3" w:rsidP="009316F8">
      <w:r>
        <w:t xml:space="preserve">Depois vai em </w:t>
      </w:r>
      <w:proofErr w:type="spellStart"/>
      <w:r>
        <w:t>code</w:t>
      </w:r>
      <w:proofErr w:type="spellEnd"/>
      <w:r>
        <w:t xml:space="preserve"> </w:t>
      </w:r>
      <w:r w:rsidR="00A32DE8">
        <w:t xml:space="preserve">e pega a </w:t>
      </w:r>
      <w:proofErr w:type="spellStart"/>
      <w:r w:rsidR="00A32DE8">
        <w:t>url</w:t>
      </w:r>
      <w:proofErr w:type="spellEnd"/>
      <w:r w:rsidR="00A32DE8">
        <w:t xml:space="preserve"> e joga na janela do </w:t>
      </w:r>
      <w:proofErr w:type="spellStart"/>
      <w:r w:rsidR="00A32DE8">
        <w:t>git</w:t>
      </w:r>
      <w:proofErr w:type="spellEnd"/>
      <w:r w:rsidR="00A32DE8">
        <w:t xml:space="preserve"> hub que </w:t>
      </w:r>
      <w:proofErr w:type="spellStart"/>
      <w:r w:rsidR="00A32DE8">
        <w:t>vc</w:t>
      </w:r>
      <w:proofErr w:type="spellEnd"/>
      <w:r w:rsidR="00A32DE8">
        <w:t xml:space="preserve"> escreveu o comando acima, apaga </w:t>
      </w:r>
      <w:proofErr w:type="spellStart"/>
      <w:r w:rsidR="00A32DE8">
        <w:t>oq</w:t>
      </w:r>
      <w:proofErr w:type="spellEnd"/>
      <w:r w:rsidR="00A32DE8">
        <w:t xml:space="preserve"> </w:t>
      </w:r>
      <w:proofErr w:type="spellStart"/>
      <w:r w:rsidR="00A32DE8">
        <w:t>ta</w:t>
      </w:r>
      <w:proofErr w:type="spellEnd"/>
      <w:r w:rsidR="00A32DE8">
        <w:t xml:space="preserve"> antes da </w:t>
      </w:r>
      <w:proofErr w:type="spellStart"/>
      <w:r w:rsidR="00A32DE8">
        <w:t>url</w:t>
      </w:r>
      <w:proofErr w:type="spellEnd"/>
      <w:r w:rsidR="00A32DE8">
        <w:t xml:space="preserve"> até o ^ e apaga o ~ que </w:t>
      </w:r>
      <w:proofErr w:type="spellStart"/>
      <w:r w:rsidR="00A32DE8">
        <w:t>esta</w:t>
      </w:r>
      <w:proofErr w:type="spellEnd"/>
      <w:r w:rsidR="00A32DE8">
        <w:t xml:space="preserve"> depois </w:t>
      </w:r>
      <w:proofErr w:type="gramStart"/>
      <w:r w:rsidR="00A32DE8">
        <w:t>do .</w:t>
      </w:r>
      <w:proofErr w:type="spellStart"/>
      <w:r w:rsidR="00A32DE8">
        <w:t>git</w:t>
      </w:r>
      <w:proofErr w:type="spellEnd"/>
      <w:proofErr w:type="gramEnd"/>
      <w:r w:rsidR="00A32DE8">
        <w:t xml:space="preserve"> da </w:t>
      </w:r>
      <w:proofErr w:type="spellStart"/>
      <w:r w:rsidR="00A32DE8">
        <w:t>enter</w:t>
      </w:r>
      <w:proofErr w:type="spellEnd"/>
      <w:r w:rsidR="00A32DE8">
        <w:t xml:space="preserve">. Pronto a pasta agora </w:t>
      </w:r>
      <w:proofErr w:type="spellStart"/>
      <w:r w:rsidR="00A32DE8">
        <w:t>esta</w:t>
      </w:r>
      <w:proofErr w:type="spellEnd"/>
      <w:r w:rsidR="00A32DE8">
        <w:t xml:space="preserve"> na área de trabalho</w:t>
      </w:r>
    </w:p>
    <w:sectPr w:rsidR="00EB26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F8"/>
    <w:rsid w:val="00001D77"/>
    <w:rsid w:val="00187FF5"/>
    <w:rsid w:val="001A370C"/>
    <w:rsid w:val="002C4BBF"/>
    <w:rsid w:val="007B244B"/>
    <w:rsid w:val="009316F8"/>
    <w:rsid w:val="00A32DE8"/>
    <w:rsid w:val="00C32F19"/>
    <w:rsid w:val="00EB26C3"/>
    <w:rsid w:val="00E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BDA1"/>
  <w15:docId w15:val="{C184C59B-FA46-4D4E-BBC0-C53A2E1A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Sutil">
    <w:name w:val="Subtle Emphasis"/>
    <w:basedOn w:val="Fontepargpadro"/>
    <w:uiPriority w:val="19"/>
    <w:qFormat/>
    <w:rPr>
      <w:i/>
      <w:iCs/>
      <w:color w:val="808080" w:themeColor="text1" w:themeTint="7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1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MIGUEL INDALECIO COELHO</dc:creator>
  <cp:keywords/>
  <dc:description/>
  <cp:lastModifiedBy>EMANUEL MIGUEL INDALECIO COELHO</cp:lastModifiedBy>
  <cp:revision>3</cp:revision>
  <dcterms:created xsi:type="dcterms:W3CDTF">2022-03-18T11:34:00Z</dcterms:created>
  <dcterms:modified xsi:type="dcterms:W3CDTF">2022-03-18T11:39:00Z</dcterms:modified>
</cp:coreProperties>
</file>